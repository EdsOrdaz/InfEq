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2221"/>
        <w:tblW w:w="8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6260"/>
      </w:tblGrid>
      <w:tr w:rsidR="00B03AB7" w:rsidRPr="00111BA9" w:rsidTr="00B03AB7">
        <w:trPr>
          <w:trHeight w:val="416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AB7" w:rsidRPr="00111BA9" w:rsidRDefault="00B03AB7" w:rsidP="00B03AB7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</w:pPr>
            <w:r w:rsidRPr="00111BA9"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  <w:t xml:space="preserve">Responsable del </w:t>
            </w:r>
            <w:proofErr w:type="spellStart"/>
            <w:r w:rsidRPr="00111BA9"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  <w:t>Mtto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  <w:t>.</w:t>
            </w:r>
          </w:p>
        </w:tc>
        <w:tc>
          <w:tcPr>
            <w:tcW w:w="6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AB7" w:rsidRPr="00111BA9" w:rsidRDefault="007735FC" w:rsidP="00B03AB7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  <w:t>EDSON EDUARDO ORDAZ SANCHEZ</w:t>
            </w:r>
          </w:p>
        </w:tc>
      </w:tr>
      <w:tr w:rsidR="00B03AB7" w:rsidRPr="00111BA9" w:rsidTr="00B03AB7">
        <w:trPr>
          <w:trHeight w:val="581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AB7" w:rsidRPr="00111BA9" w:rsidRDefault="00B03AB7" w:rsidP="00B03AB7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</w:pPr>
            <w:r w:rsidRPr="00111BA9"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  <w:t>Nombre de Usuario</w:t>
            </w:r>
          </w:p>
        </w:tc>
        <w:tc>
          <w:tcPr>
            <w:tcW w:w="6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AB7" w:rsidRPr="00111BA9" w:rsidRDefault="005B6E0A" w:rsidP="00B03AB7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  <w:t>nombreusuario</w:t>
            </w:r>
            <w:proofErr w:type="spellEnd"/>
          </w:p>
        </w:tc>
      </w:tr>
      <w:tr w:rsidR="00B03AB7" w:rsidRPr="00111BA9" w:rsidTr="00B03AB7">
        <w:trPr>
          <w:trHeight w:val="561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AB7" w:rsidRPr="00111BA9" w:rsidRDefault="00B03AB7" w:rsidP="00B03AB7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</w:pPr>
            <w:r w:rsidRPr="00111BA9"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  <w:t>Empresa</w:t>
            </w:r>
          </w:p>
        </w:tc>
        <w:tc>
          <w:tcPr>
            <w:tcW w:w="6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AB7" w:rsidRPr="00111BA9" w:rsidRDefault="005B6E0A" w:rsidP="00B03AB7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  <w:t>nombreempresa</w:t>
            </w:r>
            <w:proofErr w:type="spellEnd"/>
          </w:p>
        </w:tc>
      </w:tr>
      <w:tr w:rsidR="00B03AB7" w:rsidRPr="00111BA9" w:rsidTr="00B03AB7">
        <w:trPr>
          <w:trHeight w:val="541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AB7" w:rsidRPr="00111BA9" w:rsidRDefault="00B03AB7" w:rsidP="00B03AB7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</w:pPr>
            <w:r w:rsidRPr="00111BA9"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  <w:t>Base</w:t>
            </w:r>
          </w:p>
        </w:tc>
        <w:tc>
          <w:tcPr>
            <w:tcW w:w="6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AB7" w:rsidRPr="00111BA9" w:rsidRDefault="005B6E0A" w:rsidP="00B03AB7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  <w:t>nombrebase</w:t>
            </w:r>
            <w:proofErr w:type="spellEnd"/>
          </w:p>
        </w:tc>
      </w:tr>
      <w:tr w:rsidR="00B03AB7" w:rsidRPr="00111BA9" w:rsidTr="00B03AB7">
        <w:trPr>
          <w:trHeight w:val="563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AB7" w:rsidRPr="00111BA9" w:rsidRDefault="00B03AB7" w:rsidP="00B03AB7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</w:pPr>
            <w:r w:rsidRPr="00111BA9"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  <w:t>Departamento</w:t>
            </w:r>
          </w:p>
        </w:tc>
        <w:tc>
          <w:tcPr>
            <w:tcW w:w="6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4A" w:rsidRPr="00111BA9" w:rsidRDefault="005B6E0A" w:rsidP="000D1F4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  <w:t>nombredepartamento</w:t>
            </w:r>
            <w:proofErr w:type="spellEnd"/>
          </w:p>
        </w:tc>
      </w:tr>
      <w:tr w:rsidR="00B03AB7" w:rsidRPr="00111BA9" w:rsidTr="00B03AB7">
        <w:trPr>
          <w:trHeight w:val="557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AB7" w:rsidRPr="00111BA9" w:rsidRDefault="00B03AB7" w:rsidP="00B03AB7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</w:pPr>
            <w:r w:rsidRPr="00111BA9"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  <w:t>Equipo</w:t>
            </w:r>
          </w:p>
        </w:tc>
        <w:tc>
          <w:tcPr>
            <w:tcW w:w="6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AB7" w:rsidRPr="00111BA9" w:rsidRDefault="005B6E0A" w:rsidP="00B03AB7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  <w:t>nombretipo</w:t>
            </w:r>
            <w:proofErr w:type="spellEnd"/>
          </w:p>
        </w:tc>
      </w:tr>
      <w:tr w:rsidR="00B03AB7" w:rsidRPr="00111BA9" w:rsidTr="00B03AB7">
        <w:trPr>
          <w:trHeight w:val="56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AB7" w:rsidRPr="00111BA9" w:rsidRDefault="00B03AB7" w:rsidP="00B03AB7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</w:pPr>
            <w:r w:rsidRPr="00111BA9"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  <w:t>Marca</w:t>
            </w:r>
          </w:p>
        </w:tc>
        <w:tc>
          <w:tcPr>
            <w:tcW w:w="6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AB7" w:rsidRPr="00111BA9" w:rsidRDefault="005B6E0A" w:rsidP="00B03AB7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  <w:t>nombremarca</w:t>
            </w:r>
            <w:proofErr w:type="spellEnd"/>
          </w:p>
        </w:tc>
      </w:tr>
      <w:tr w:rsidR="00B03AB7" w:rsidRPr="00B50D02" w:rsidTr="00B03AB7">
        <w:trPr>
          <w:trHeight w:val="543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AB7" w:rsidRPr="00111BA9" w:rsidRDefault="00B03AB7" w:rsidP="00B03AB7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</w:pPr>
            <w:r w:rsidRPr="00111BA9"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  <w:t>Modelo</w:t>
            </w:r>
          </w:p>
        </w:tc>
        <w:tc>
          <w:tcPr>
            <w:tcW w:w="6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AB7" w:rsidRPr="00685B00" w:rsidRDefault="005B6E0A" w:rsidP="00B03AB7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s-MX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s-MX"/>
              </w:rPr>
              <w:t>nombremodelo</w:t>
            </w:r>
            <w:proofErr w:type="spellEnd"/>
          </w:p>
        </w:tc>
      </w:tr>
      <w:tr w:rsidR="00B03AB7" w:rsidRPr="00111BA9" w:rsidTr="00B03AB7">
        <w:trPr>
          <w:trHeight w:val="566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AB7" w:rsidRPr="00111BA9" w:rsidRDefault="00B03AB7" w:rsidP="00B03AB7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</w:pPr>
            <w:r w:rsidRPr="00111BA9"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  <w:t>Núm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  <w:t>ero de</w:t>
            </w:r>
            <w:r w:rsidRPr="00111BA9"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  <w:t xml:space="preserve"> serie</w:t>
            </w:r>
          </w:p>
        </w:tc>
        <w:tc>
          <w:tcPr>
            <w:tcW w:w="6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AB7" w:rsidRPr="00747173" w:rsidRDefault="005B6E0A" w:rsidP="00747173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nombreserie</w:t>
            </w:r>
            <w:bookmarkStart w:id="0" w:name="_GoBack"/>
            <w:bookmarkEnd w:id="0"/>
          </w:p>
        </w:tc>
      </w:tr>
    </w:tbl>
    <w:p w:rsidR="00D744A8" w:rsidRDefault="00D744A8" w:rsidP="00F32362">
      <w:pPr>
        <w:tabs>
          <w:tab w:val="left" w:pos="2520"/>
        </w:tabs>
      </w:pPr>
    </w:p>
    <w:p w:rsidR="00CC5D32" w:rsidRDefault="00CC5D32" w:rsidP="00F32362">
      <w:pPr>
        <w:tabs>
          <w:tab w:val="left" w:pos="2520"/>
        </w:tabs>
      </w:pPr>
    </w:p>
    <w:p w:rsidR="00111BA9" w:rsidRDefault="00111BA9" w:rsidP="00F32362">
      <w:pPr>
        <w:tabs>
          <w:tab w:val="left" w:pos="2520"/>
        </w:tabs>
      </w:pPr>
    </w:p>
    <w:p w:rsidR="00111BA9" w:rsidRDefault="00111BA9" w:rsidP="00F32362">
      <w:pPr>
        <w:tabs>
          <w:tab w:val="left" w:pos="2520"/>
        </w:tabs>
      </w:pPr>
    </w:p>
    <w:p w:rsidR="00111BA9" w:rsidRDefault="00111BA9" w:rsidP="00F32362">
      <w:pPr>
        <w:tabs>
          <w:tab w:val="left" w:pos="2520"/>
        </w:tabs>
      </w:pPr>
    </w:p>
    <w:p w:rsidR="00111BA9" w:rsidRDefault="00111BA9" w:rsidP="00F32362">
      <w:pPr>
        <w:tabs>
          <w:tab w:val="left" w:pos="2520"/>
        </w:tabs>
      </w:pPr>
    </w:p>
    <w:p w:rsidR="00111BA9" w:rsidRDefault="00111BA9" w:rsidP="00F32362">
      <w:pPr>
        <w:tabs>
          <w:tab w:val="left" w:pos="2520"/>
        </w:tabs>
      </w:pPr>
    </w:p>
    <w:p w:rsidR="00111BA9" w:rsidRDefault="00111BA9" w:rsidP="00F32362">
      <w:pPr>
        <w:tabs>
          <w:tab w:val="left" w:pos="2520"/>
        </w:tabs>
      </w:pPr>
    </w:p>
    <w:p w:rsidR="00111BA9" w:rsidRDefault="00111BA9" w:rsidP="00F32362">
      <w:pPr>
        <w:tabs>
          <w:tab w:val="left" w:pos="2520"/>
        </w:tabs>
      </w:pPr>
    </w:p>
    <w:p w:rsidR="00111BA9" w:rsidRDefault="00111BA9" w:rsidP="00F32362">
      <w:pPr>
        <w:tabs>
          <w:tab w:val="left" w:pos="2520"/>
        </w:tabs>
      </w:pPr>
    </w:p>
    <w:p w:rsidR="00111BA9" w:rsidRDefault="00111BA9" w:rsidP="00F32362">
      <w:pPr>
        <w:tabs>
          <w:tab w:val="left" w:pos="2520"/>
        </w:tabs>
      </w:pPr>
    </w:p>
    <w:tbl>
      <w:tblPr>
        <w:tblStyle w:val="Tablaconcuadrcula"/>
        <w:tblpPr w:leftFromText="141" w:rightFromText="141" w:vertAnchor="text" w:horzAnchor="margin" w:tblpXSpec="center" w:tblpY="70"/>
        <w:tblW w:w="0" w:type="auto"/>
        <w:tblLook w:val="04A0" w:firstRow="1" w:lastRow="0" w:firstColumn="1" w:lastColumn="0" w:noHBand="0" w:noVBand="1"/>
      </w:tblPr>
      <w:tblGrid>
        <w:gridCol w:w="4106"/>
        <w:gridCol w:w="4111"/>
      </w:tblGrid>
      <w:tr w:rsidR="00254ED8" w:rsidTr="00254ED8">
        <w:trPr>
          <w:trHeight w:val="693"/>
        </w:trPr>
        <w:tc>
          <w:tcPr>
            <w:tcW w:w="4106" w:type="dxa"/>
          </w:tcPr>
          <w:p w:rsidR="00254ED8" w:rsidRPr="00254ED8" w:rsidRDefault="00254ED8" w:rsidP="00254ED8">
            <w:pPr>
              <w:tabs>
                <w:tab w:val="left" w:pos="2520"/>
              </w:tabs>
              <w:jc w:val="center"/>
              <w:rPr>
                <w:rFonts w:asciiTheme="minorHAnsi" w:hAnsiTheme="minorHAnsi"/>
                <w:sz w:val="4"/>
                <w:szCs w:val="4"/>
              </w:rPr>
            </w:pPr>
          </w:p>
          <w:p w:rsidR="00254ED8" w:rsidRPr="00254ED8" w:rsidRDefault="00254ED8" w:rsidP="00254ED8">
            <w:pPr>
              <w:tabs>
                <w:tab w:val="left" w:pos="2520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54ED8">
              <w:rPr>
                <w:rFonts w:asciiTheme="minorHAnsi" w:hAnsiTheme="minorHAnsi"/>
                <w:sz w:val="22"/>
                <w:szCs w:val="22"/>
              </w:rPr>
              <w:t>Software</w:t>
            </w:r>
          </w:p>
        </w:tc>
        <w:tc>
          <w:tcPr>
            <w:tcW w:w="4111" w:type="dxa"/>
          </w:tcPr>
          <w:p w:rsidR="00254ED8" w:rsidRPr="00254ED8" w:rsidRDefault="00254ED8" w:rsidP="00254ED8">
            <w:pPr>
              <w:tabs>
                <w:tab w:val="left" w:pos="2520"/>
              </w:tabs>
              <w:jc w:val="center"/>
              <w:rPr>
                <w:rFonts w:asciiTheme="minorHAnsi" w:hAnsiTheme="minorHAnsi"/>
                <w:sz w:val="4"/>
                <w:szCs w:val="4"/>
              </w:rPr>
            </w:pPr>
          </w:p>
          <w:p w:rsidR="00254ED8" w:rsidRPr="00254ED8" w:rsidRDefault="00254ED8" w:rsidP="00254ED8">
            <w:pPr>
              <w:tabs>
                <w:tab w:val="left" w:pos="2520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54ED8">
              <w:rPr>
                <w:rFonts w:asciiTheme="minorHAnsi" w:hAnsiTheme="minorHAnsi"/>
                <w:sz w:val="22"/>
                <w:szCs w:val="22"/>
              </w:rPr>
              <w:t>Hardware</w:t>
            </w:r>
          </w:p>
        </w:tc>
      </w:tr>
    </w:tbl>
    <w:p w:rsidR="00111BA9" w:rsidRDefault="00111BA9" w:rsidP="00F32362">
      <w:pPr>
        <w:tabs>
          <w:tab w:val="left" w:pos="2520"/>
        </w:tabs>
      </w:pPr>
    </w:p>
    <w:tbl>
      <w:tblPr>
        <w:tblStyle w:val="Tablaconcuadrcula"/>
        <w:tblpPr w:leftFromText="141" w:rightFromText="141" w:vertAnchor="text" w:horzAnchor="margin" w:tblpXSpec="center" w:tblpY="373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1748"/>
        <w:gridCol w:w="2363"/>
      </w:tblGrid>
      <w:tr w:rsidR="00254ED8" w:rsidTr="00254ED8">
        <w:trPr>
          <w:trHeight w:val="558"/>
        </w:trPr>
        <w:tc>
          <w:tcPr>
            <w:tcW w:w="1980" w:type="dxa"/>
          </w:tcPr>
          <w:p w:rsidR="00254ED8" w:rsidRPr="00254ED8" w:rsidRDefault="00B03AB7" w:rsidP="00254ED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  <w:t>Fecha y hora de inicio de Mantenimiento</w:t>
            </w:r>
          </w:p>
        </w:tc>
        <w:tc>
          <w:tcPr>
            <w:tcW w:w="2126" w:type="dxa"/>
          </w:tcPr>
          <w:p w:rsidR="00254ED8" w:rsidRDefault="00254ED8" w:rsidP="00254ED8">
            <w:pPr>
              <w:tabs>
                <w:tab w:val="left" w:pos="2520"/>
              </w:tabs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</w:pPr>
          </w:p>
          <w:p w:rsidR="00747173" w:rsidRPr="00254ED8" w:rsidRDefault="00747173" w:rsidP="00747173">
            <w:pPr>
              <w:tabs>
                <w:tab w:val="left" w:pos="2520"/>
              </w:tabs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  <w:t>13:00</w:t>
            </w:r>
          </w:p>
        </w:tc>
        <w:tc>
          <w:tcPr>
            <w:tcW w:w="1748" w:type="dxa"/>
          </w:tcPr>
          <w:p w:rsidR="00254ED8" w:rsidRPr="00254ED8" w:rsidRDefault="00254ED8" w:rsidP="00254ED8">
            <w:pPr>
              <w:tabs>
                <w:tab w:val="left" w:pos="2520"/>
              </w:tabs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  <w:t xml:space="preserve">Fecha y hora de inicio de </w:t>
            </w:r>
            <w:r w:rsidR="00B03AB7"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  <w:t xml:space="preserve"> Mantenimiento</w:t>
            </w:r>
          </w:p>
        </w:tc>
        <w:tc>
          <w:tcPr>
            <w:tcW w:w="2363" w:type="dxa"/>
          </w:tcPr>
          <w:p w:rsidR="00254ED8" w:rsidRDefault="00254ED8" w:rsidP="00254ED8">
            <w:pPr>
              <w:tabs>
                <w:tab w:val="left" w:pos="2520"/>
              </w:tabs>
            </w:pPr>
          </w:p>
          <w:p w:rsidR="00747173" w:rsidRDefault="00747173" w:rsidP="00747173">
            <w:pPr>
              <w:tabs>
                <w:tab w:val="left" w:pos="2520"/>
              </w:tabs>
              <w:jc w:val="center"/>
            </w:pPr>
            <w:r>
              <w:t>13:00</w:t>
            </w:r>
          </w:p>
        </w:tc>
      </w:tr>
      <w:tr w:rsidR="00254ED8" w:rsidTr="00B03AB7">
        <w:trPr>
          <w:trHeight w:val="1084"/>
        </w:trPr>
        <w:tc>
          <w:tcPr>
            <w:tcW w:w="1980" w:type="dxa"/>
          </w:tcPr>
          <w:p w:rsidR="00254ED8" w:rsidRPr="00254ED8" w:rsidRDefault="00254ED8" w:rsidP="00B03AB7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  <w:t xml:space="preserve">Fecha y hora de termino de </w:t>
            </w:r>
            <w:r w:rsidR="00B03AB7"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  <w:t xml:space="preserve"> Mantenimiento </w:t>
            </w:r>
          </w:p>
        </w:tc>
        <w:tc>
          <w:tcPr>
            <w:tcW w:w="2126" w:type="dxa"/>
          </w:tcPr>
          <w:p w:rsidR="00254ED8" w:rsidRDefault="00254ED8" w:rsidP="00254ED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</w:pPr>
          </w:p>
          <w:p w:rsidR="00747173" w:rsidRDefault="00747173" w:rsidP="00254ED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</w:pPr>
          </w:p>
          <w:p w:rsidR="00747173" w:rsidRPr="00254ED8" w:rsidRDefault="00747173" w:rsidP="00254ED8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  <w:t>15:30</w:t>
            </w:r>
          </w:p>
        </w:tc>
        <w:tc>
          <w:tcPr>
            <w:tcW w:w="1748" w:type="dxa"/>
          </w:tcPr>
          <w:p w:rsidR="00254ED8" w:rsidRPr="00254ED8" w:rsidRDefault="00254ED8" w:rsidP="00B03AB7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  <w:t xml:space="preserve">Fecha y hora de termino de </w:t>
            </w:r>
            <w:r w:rsidR="00B03AB7"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  <w:t xml:space="preserve"> Mantenimiento </w:t>
            </w:r>
          </w:p>
        </w:tc>
        <w:tc>
          <w:tcPr>
            <w:tcW w:w="2363" w:type="dxa"/>
          </w:tcPr>
          <w:p w:rsidR="00254ED8" w:rsidRDefault="00254ED8" w:rsidP="00747173">
            <w:pPr>
              <w:tabs>
                <w:tab w:val="left" w:pos="2520"/>
              </w:tabs>
              <w:jc w:val="center"/>
            </w:pPr>
          </w:p>
          <w:p w:rsidR="00747173" w:rsidRDefault="00747173" w:rsidP="00747173">
            <w:pPr>
              <w:tabs>
                <w:tab w:val="left" w:pos="2520"/>
              </w:tabs>
              <w:jc w:val="center"/>
            </w:pPr>
            <w:r>
              <w:t>15:30</w:t>
            </w:r>
          </w:p>
        </w:tc>
      </w:tr>
    </w:tbl>
    <w:p w:rsidR="00111BA9" w:rsidRDefault="00111BA9" w:rsidP="00F32362">
      <w:pPr>
        <w:tabs>
          <w:tab w:val="left" w:pos="2520"/>
        </w:tabs>
      </w:pPr>
    </w:p>
    <w:p w:rsidR="00111BA9" w:rsidRDefault="00111BA9" w:rsidP="00F32362">
      <w:pPr>
        <w:tabs>
          <w:tab w:val="left" w:pos="2520"/>
        </w:tabs>
      </w:pPr>
    </w:p>
    <w:p w:rsidR="00111BA9" w:rsidRDefault="00111BA9" w:rsidP="00F32362">
      <w:pPr>
        <w:tabs>
          <w:tab w:val="left" w:pos="2520"/>
        </w:tabs>
      </w:pPr>
    </w:p>
    <w:p w:rsidR="00111BA9" w:rsidRDefault="00111BA9" w:rsidP="00F32362">
      <w:pPr>
        <w:tabs>
          <w:tab w:val="left" w:pos="2520"/>
        </w:tabs>
      </w:pPr>
    </w:p>
    <w:tbl>
      <w:tblPr>
        <w:tblStyle w:val="Tablaconcuadrcula"/>
        <w:tblpPr w:leftFromText="141" w:rightFromText="141" w:vertAnchor="text" w:horzAnchor="margin" w:tblpXSpec="center" w:tblpY="678"/>
        <w:tblW w:w="0" w:type="auto"/>
        <w:tblLook w:val="04A0" w:firstRow="1" w:lastRow="0" w:firstColumn="1" w:lastColumn="0" w:noHBand="0" w:noVBand="1"/>
      </w:tblPr>
      <w:tblGrid>
        <w:gridCol w:w="1980"/>
        <w:gridCol w:w="6242"/>
      </w:tblGrid>
      <w:tr w:rsidR="00254ED8" w:rsidTr="00B03AB7">
        <w:trPr>
          <w:trHeight w:val="495"/>
        </w:trPr>
        <w:tc>
          <w:tcPr>
            <w:tcW w:w="1980" w:type="dxa"/>
          </w:tcPr>
          <w:p w:rsidR="00254ED8" w:rsidRPr="00254ED8" w:rsidRDefault="00254ED8" w:rsidP="00B03AB7">
            <w:pPr>
              <w:tabs>
                <w:tab w:val="left" w:pos="2520"/>
              </w:tabs>
              <w:rPr>
                <w:sz w:val="2"/>
                <w:szCs w:val="2"/>
              </w:rPr>
            </w:pPr>
          </w:p>
          <w:p w:rsidR="00254ED8" w:rsidRDefault="00254ED8" w:rsidP="00B03AB7">
            <w:pPr>
              <w:tabs>
                <w:tab w:val="left" w:pos="2520"/>
              </w:tabs>
            </w:pPr>
            <w:r>
              <w:t>Total Tiempo</w:t>
            </w:r>
          </w:p>
        </w:tc>
        <w:tc>
          <w:tcPr>
            <w:tcW w:w="6242" w:type="dxa"/>
          </w:tcPr>
          <w:p w:rsidR="00747173" w:rsidRDefault="00747173" w:rsidP="00B03AB7">
            <w:pPr>
              <w:tabs>
                <w:tab w:val="left" w:pos="2520"/>
              </w:tabs>
            </w:pPr>
            <w:r>
              <w:t>Hora y media</w:t>
            </w:r>
          </w:p>
        </w:tc>
      </w:tr>
      <w:tr w:rsidR="00254ED8" w:rsidTr="00B03AB7">
        <w:trPr>
          <w:trHeight w:val="495"/>
        </w:trPr>
        <w:tc>
          <w:tcPr>
            <w:tcW w:w="1980" w:type="dxa"/>
          </w:tcPr>
          <w:p w:rsidR="00254ED8" w:rsidRPr="00254ED8" w:rsidRDefault="00254ED8" w:rsidP="00B03AB7">
            <w:pPr>
              <w:tabs>
                <w:tab w:val="left" w:pos="2520"/>
              </w:tabs>
              <w:rPr>
                <w:rFonts w:ascii="Calibri" w:eastAsia="Times New Roman" w:hAnsi="Calibri"/>
                <w:color w:val="000000"/>
                <w:sz w:val="2"/>
                <w:szCs w:val="2"/>
                <w:lang w:eastAsia="es-MX"/>
              </w:rPr>
            </w:pPr>
          </w:p>
          <w:p w:rsidR="00254ED8" w:rsidRDefault="00254ED8" w:rsidP="00B03AB7">
            <w:pPr>
              <w:tabs>
                <w:tab w:val="left" w:pos="2520"/>
              </w:tabs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  <w:t>Observaciones.</w:t>
            </w:r>
          </w:p>
        </w:tc>
        <w:tc>
          <w:tcPr>
            <w:tcW w:w="6242" w:type="dxa"/>
          </w:tcPr>
          <w:p w:rsidR="00254ED8" w:rsidRDefault="00254ED8" w:rsidP="00B03AB7">
            <w:pPr>
              <w:tabs>
                <w:tab w:val="left" w:pos="2520"/>
              </w:tabs>
            </w:pPr>
          </w:p>
        </w:tc>
      </w:tr>
    </w:tbl>
    <w:p w:rsidR="00111BA9" w:rsidRDefault="00111BA9" w:rsidP="00F32362">
      <w:pPr>
        <w:tabs>
          <w:tab w:val="left" w:pos="2520"/>
        </w:tabs>
      </w:pPr>
    </w:p>
    <w:p w:rsidR="00B50D02" w:rsidRDefault="00B50D02" w:rsidP="00B50D02">
      <w:pPr>
        <w:tabs>
          <w:tab w:val="left" w:pos="2520"/>
        </w:tabs>
      </w:pPr>
      <w:r>
        <w:t xml:space="preserve">        </w:t>
      </w:r>
    </w:p>
    <w:p w:rsidR="007E4D96" w:rsidRDefault="007E4D96" w:rsidP="00F32362">
      <w:pPr>
        <w:tabs>
          <w:tab w:val="left" w:pos="2520"/>
        </w:tabs>
      </w:pPr>
    </w:p>
    <w:p w:rsidR="00254ED8" w:rsidRDefault="00254ED8" w:rsidP="00F32362">
      <w:pPr>
        <w:tabs>
          <w:tab w:val="left" w:pos="2520"/>
        </w:tabs>
      </w:pPr>
    </w:p>
    <w:p w:rsidR="00254ED8" w:rsidRDefault="00254ED8" w:rsidP="00F32362">
      <w:pPr>
        <w:tabs>
          <w:tab w:val="left" w:pos="2520"/>
        </w:tabs>
      </w:pPr>
    </w:p>
    <w:tbl>
      <w:tblPr>
        <w:tblW w:w="8080" w:type="dxa"/>
        <w:tblInd w:w="704" w:type="dxa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4"/>
        <w:gridCol w:w="992"/>
        <w:gridCol w:w="3544"/>
      </w:tblGrid>
      <w:tr w:rsidR="00111BA9" w:rsidRPr="00111BA9" w:rsidTr="00111BA9">
        <w:trPr>
          <w:trHeight w:val="1124"/>
        </w:trPr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111BA9" w:rsidRDefault="00B50D02" w:rsidP="00111BA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</w:pPr>
            <w:r>
              <w:t xml:space="preserve">         </w:t>
            </w:r>
          </w:p>
          <w:p w:rsidR="00111BA9" w:rsidRDefault="00111BA9" w:rsidP="00111BA9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</w:pPr>
          </w:p>
          <w:p w:rsidR="003E64A4" w:rsidRPr="00111BA9" w:rsidRDefault="003E64A4" w:rsidP="00111BA9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99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111BA9" w:rsidRPr="00111BA9" w:rsidRDefault="00111BA9" w:rsidP="00111BA9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8B13B0" w:rsidRDefault="008B13B0" w:rsidP="00111BA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</w:pPr>
          </w:p>
          <w:p w:rsidR="008B13B0" w:rsidRDefault="008B13B0" w:rsidP="00111BA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</w:pPr>
          </w:p>
          <w:p w:rsidR="008B13B0" w:rsidRDefault="008B13B0" w:rsidP="00111BA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</w:pPr>
          </w:p>
          <w:p w:rsidR="00111BA9" w:rsidRPr="00111BA9" w:rsidRDefault="003E64A4" w:rsidP="00747173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  <w:t xml:space="preserve"> </w:t>
            </w:r>
            <w:r w:rsidR="008B13B0"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  <w:t xml:space="preserve">   </w:t>
            </w:r>
            <w:r w:rsidR="00747173">
              <w:rPr>
                <w:rFonts w:ascii="Calibri" w:eastAsia="Times New Roman" w:hAnsi="Calibri"/>
                <w:color w:val="000000"/>
                <w:sz w:val="22"/>
                <w:szCs w:val="22"/>
                <w:lang w:eastAsia="es-MX"/>
              </w:rPr>
              <w:t>EDSON EDUARDO ORDAZ SANCHEZ</w:t>
            </w:r>
          </w:p>
        </w:tc>
      </w:tr>
    </w:tbl>
    <w:p w:rsidR="00685B00" w:rsidRDefault="00111BA9" w:rsidP="00F32362">
      <w:pPr>
        <w:tabs>
          <w:tab w:val="left" w:pos="2520"/>
        </w:tabs>
      </w:pPr>
      <w:r>
        <w:t xml:space="preserve">            NOMBRE Y FIRMA DEL USUARIO                  NOMBRE Y FIRMA DEL TECNICO</w:t>
      </w:r>
    </w:p>
    <w:sectPr w:rsidR="00685B00" w:rsidSect="00617E97">
      <w:headerReference w:type="default" r:id="rId11"/>
      <w:footerReference w:type="default" r:id="rId12"/>
      <w:pgSz w:w="11900" w:h="16840"/>
      <w:pgMar w:top="1985" w:right="1418" w:bottom="1417" w:left="102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5D5" w:rsidRDefault="00CC35D5">
      <w:pPr>
        <w:spacing w:after="0" w:line="240" w:lineRule="auto"/>
      </w:pPr>
      <w:r>
        <w:separator/>
      </w:r>
    </w:p>
  </w:endnote>
  <w:endnote w:type="continuationSeparator" w:id="0">
    <w:p w:rsidR="00CC35D5" w:rsidRDefault="00CC3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D16" w:rsidRPr="00BD642A" w:rsidRDefault="005B0D16" w:rsidP="009759BE">
    <w:pPr>
      <w:pStyle w:val="Ttulo4"/>
      <w:spacing w:before="2" w:after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5D5" w:rsidRDefault="00CC35D5">
      <w:pPr>
        <w:spacing w:after="0" w:line="240" w:lineRule="auto"/>
      </w:pPr>
      <w:r>
        <w:separator/>
      </w:r>
    </w:p>
  </w:footnote>
  <w:footnote w:type="continuationSeparator" w:id="0">
    <w:p w:rsidR="00CC35D5" w:rsidRDefault="00CC3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95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5"/>
      <w:gridCol w:w="5847"/>
      <w:gridCol w:w="2196"/>
    </w:tblGrid>
    <w:tr w:rsidR="005B0D16" w:rsidTr="00B03AB7">
      <w:trPr>
        <w:trHeight w:val="993"/>
      </w:trPr>
      <w:tc>
        <w:tcPr>
          <w:tcW w:w="1915" w:type="dxa"/>
        </w:tcPr>
        <w:p w:rsidR="005B0D16" w:rsidRDefault="005B0D16" w:rsidP="00932F84">
          <w:pPr>
            <w:pStyle w:val="Encabezado"/>
            <w:rPr>
              <w:rFonts w:ascii="Arial" w:hAnsi="Arial"/>
              <w:sz w:val="14"/>
            </w:rPr>
          </w:pPr>
          <w:r>
            <w:rPr>
              <w:rFonts w:ascii="Arial" w:hAnsi="Arial"/>
              <w:noProof/>
              <w:sz w:val="14"/>
              <w:lang w:eastAsia="es-MX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45720</wp:posOffset>
                </wp:positionV>
                <wp:extent cx="552450" cy="552450"/>
                <wp:effectExtent l="0" t="0" r="0" b="0"/>
                <wp:wrapNone/>
                <wp:docPr id="1" name="Imagen 1" descr="logo unne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unne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4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5B0D16" w:rsidRDefault="005B0D16" w:rsidP="00932F84">
          <w:pPr>
            <w:pStyle w:val="Encabezado"/>
            <w:rPr>
              <w:rFonts w:ascii="Arial" w:hAnsi="Arial"/>
              <w:sz w:val="14"/>
            </w:rPr>
          </w:pPr>
        </w:p>
        <w:p w:rsidR="005B0D16" w:rsidRDefault="005B0D16" w:rsidP="00932F84">
          <w:pPr>
            <w:pStyle w:val="Encabezado"/>
            <w:rPr>
              <w:rFonts w:ascii="Arial" w:hAnsi="Arial"/>
              <w:sz w:val="14"/>
            </w:rPr>
          </w:pPr>
        </w:p>
        <w:p w:rsidR="005B0D16" w:rsidRDefault="005B0D16" w:rsidP="00932F84">
          <w:pPr>
            <w:pStyle w:val="Encabezado"/>
            <w:rPr>
              <w:rFonts w:ascii="Arial" w:hAnsi="Arial"/>
              <w:sz w:val="14"/>
            </w:rPr>
          </w:pPr>
        </w:p>
        <w:p w:rsidR="005B0D16" w:rsidRDefault="005B0D16" w:rsidP="00932F84">
          <w:pPr>
            <w:pStyle w:val="Encabezado"/>
            <w:rPr>
              <w:rFonts w:ascii="Arial" w:hAnsi="Arial"/>
              <w:sz w:val="14"/>
            </w:rPr>
          </w:pPr>
        </w:p>
        <w:p w:rsidR="005B0D16" w:rsidRDefault="005B0D16" w:rsidP="00932F84">
          <w:pPr>
            <w:pStyle w:val="Encabezado"/>
            <w:rPr>
              <w:rFonts w:ascii="Arial" w:hAnsi="Arial"/>
              <w:sz w:val="14"/>
            </w:rPr>
          </w:pPr>
        </w:p>
      </w:tc>
      <w:tc>
        <w:tcPr>
          <w:tcW w:w="5847" w:type="dxa"/>
        </w:tcPr>
        <w:p w:rsidR="005B0D16" w:rsidRDefault="005B0D16" w:rsidP="000D37C8">
          <w:pPr>
            <w:pStyle w:val="Encabezado"/>
            <w:jc w:val="center"/>
            <w:rPr>
              <w:rFonts w:ascii="Arial" w:hAnsi="Arial"/>
              <w:sz w:val="14"/>
            </w:rPr>
          </w:pPr>
        </w:p>
        <w:p w:rsidR="005B0D16" w:rsidRDefault="009759BE" w:rsidP="00C52D4C">
          <w:pPr>
            <w:pStyle w:val="Encabezado"/>
            <w:jc w:val="center"/>
            <w:rPr>
              <w:rFonts w:ascii="Arial" w:hAnsi="Arial"/>
              <w:szCs w:val="20"/>
            </w:rPr>
          </w:pPr>
          <w:r>
            <w:rPr>
              <w:rFonts w:ascii="Arial" w:hAnsi="Arial"/>
              <w:szCs w:val="20"/>
            </w:rPr>
            <w:t>Orden de Servicio</w:t>
          </w:r>
          <w:r w:rsidR="005B0D16">
            <w:rPr>
              <w:rFonts w:ascii="Arial" w:hAnsi="Arial"/>
              <w:szCs w:val="20"/>
            </w:rPr>
            <w:t xml:space="preserve"> Preventivo</w:t>
          </w:r>
        </w:p>
        <w:p w:rsidR="00B03AB7" w:rsidRDefault="005B0D16" w:rsidP="00C52D4C">
          <w:pPr>
            <w:pStyle w:val="Encabezado"/>
            <w:jc w:val="center"/>
            <w:rPr>
              <w:rFonts w:ascii="Arial" w:hAnsi="Arial"/>
              <w:szCs w:val="20"/>
            </w:rPr>
          </w:pPr>
          <w:r>
            <w:rPr>
              <w:rFonts w:ascii="Arial" w:hAnsi="Arial"/>
              <w:szCs w:val="20"/>
            </w:rPr>
            <w:t xml:space="preserve"> </w:t>
          </w:r>
        </w:p>
        <w:p w:rsidR="005B0D16" w:rsidRPr="00B03AB7" w:rsidRDefault="005B0D16" w:rsidP="00B03AB7">
          <w:pPr>
            <w:tabs>
              <w:tab w:val="left" w:pos="735"/>
              <w:tab w:val="left" w:pos="930"/>
            </w:tabs>
          </w:pPr>
        </w:p>
      </w:tc>
      <w:tc>
        <w:tcPr>
          <w:tcW w:w="2196" w:type="dxa"/>
        </w:tcPr>
        <w:p w:rsidR="005B0D16" w:rsidRPr="009759BE" w:rsidRDefault="005B0D16" w:rsidP="00F1233F">
          <w:pPr>
            <w:pStyle w:val="Encabezado"/>
            <w:rPr>
              <w:rFonts w:ascii="Arial" w:hAnsi="Arial"/>
              <w:sz w:val="14"/>
              <w:szCs w:val="16"/>
            </w:rPr>
          </w:pPr>
        </w:p>
        <w:p w:rsidR="009759BE" w:rsidRPr="009759BE" w:rsidRDefault="009759BE" w:rsidP="007E4D96">
          <w:pPr>
            <w:rPr>
              <w:sz w:val="14"/>
            </w:rPr>
          </w:pPr>
          <w:r w:rsidRPr="009759BE">
            <w:rPr>
              <w:sz w:val="14"/>
            </w:rPr>
            <w:t>Clave: Fr 13.1.1-F1</w:t>
          </w:r>
          <w:r>
            <w:rPr>
              <w:sz w:val="14"/>
            </w:rPr>
            <w:t xml:space="preserve">   </w:t>
          </w:r>
          <w:r w:rsidR="00AD2182">
            <w:rPr>
              <w:sz w:val="14"/>
            </w:rPr>
            <w:t>Versión: 3</w:t>
          </w:r>
          <w:r>
            <w:rPr>
              <w:sz w:val="14"/>
            </w:rPr>
            <w:t xml:space="preserve">                  </w:t>
          </w:r>
          <w:r w:rsidRPr="009759BE">
            <w:rPr>
              <w:sz w:val="14"/>
            </w:rPr>
            <w:t>Fecha: 16-03-2018</w:t>
          </w:r>
        </w:p>
      </w:tc>
    </w:tr>
  </w:tbl>
  <w:p w:rsidR="005B0D16" w:rsidRPr="000D37C8" w:rsidRDefault="005B0D16" w:rsidP="000D37C8">
    <w:pPr>
      <w:pStyle w:val="Encabezado"/>
      <w:ind w:left="993"/>
      <w:rPr>
        <w:rFonts w:ascii="Arial" w:hAnsi="Arial"/>
        <w:sz w:val="14"/>
      </w:rPr>
    </w:pPr>
    <w:r w:rsidRPr="006607BD">
      <w:rPr>
        <w:rFonts w:ascii="Arial" w:hAnsi="Arial"/>
        <w:sz w:val="14"/>
      </w:rPr>
      <w:tab/>
    </w:r>
    <w:r>
      <w:rPr>
        <w:rFonts w:ascii="Arial" w:hAnsi="Arial"/>
        <w:sz w:val="14"/>
      </w:rPr>
      <w:tab/>
    </w:r>
    <w:r>
      <w:rPr>
        <w:rFonts w:ascii="Arial" w:hAnsi="Arial"/>
        <w:sz w:val="1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C4598"/>
    <w:multiLevelType w:val="hybridMultilevel"/>
    <w:tmpl w:val="AAA4F5A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B7213"/>
    <w:multiLevelType w:val="multilevel"/>
    <w:tmpl w:val="3808F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3A2CFF"/>
    <w:multiLevelType w:val="hybridMultilevel"/>
    <w:tmpl w:val="2A30C1E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9E0"/>
    <w:rsid w:val="00005C0C"/>
    <w:rsid w:val="00024EF4"/>
    <w:rsid w:val="000435E6"/>
    <w:rsid w:val="00067076"/>
    <w:rsid w:val="00084DDA"/>
    <w:rsid w:val="000D1F4A"/>
    <w:rsid w:val="000D37C8"/>
    <w:rsid w:val="000D5381"/>
    <w:rsid w:val="00111BA9"/>
    <w:rsid w:val="00133D2E"/>
    <w:rsid w:val="00134E6D"/>
    <w:rsid w:val="00165BA2"/>
    <w:rsid w:val="0018319B"/>
    <w:rsid w:val="001A22E5"/>
    <w:rsid w:val="001A4534"/>
    <w:rsid w:val="001C73E3"/>
    <w:rsid w:val="001D02B3"/>
    <w:rsid w:val="001D77AB"/>
    <w:rsid w:val="00201E8D"/>
    <w:rsid w:val="0021263A"/>
    <w:rsid w:val="002127CE"/>
    <w:rsid w:val="00246D7B"/>
    <w:rsid w:val="00254ED8"/>
    <w:rsid w:val="00272CF1"/>
    <w:rsid w:val="00273C11"/>
    <w:rsid w:val="002758AD"/>
    <w:rsid w:val="0028184E"/>
    <w:rsid w:val="00291D06"/>
    <w:rsid w:val="0029273E"/>
    <w:rsid w:val="002B13FA"/>
    <w:rsid w:val="002B6F85"/>
    <w:rsid w:val="002D63E5"/>
    <w:rsid w:val="002F1499"/>
    <w:rsid w:val="002F168D"/>
    <w:rsid w:val="002F7068"/>
    <w:rsid w:val="003369F9"/>
    <w:rsid w:val="003373FE"/>
    <w:rsid w:val="00347E60"/>
    <w:rsid w:val="003509E0"/>
    <w:rsid w:val="00356CF2"/>
    <w:rsid w:val="00357FA6"/>
    <w:rsid w:val="00361C27"/>
    <w:rsid w:val="00363053"/>
    <w:rsid w:val="00396795"/>
    <w:rsid w:val="003B0F5B"/>
    <w:rsid w:val="003B7759"/>
    <w:rsid w:val="003D726E"/>
    <w:rsid w:val="003E64A4"/>
    <w:rsid w:val="00401BFA"/>
    <w:rsid w:val="00406CF8"/>
    <w:rsid w:val="004308CA"/>
    <w:rsid w:val="004402D1"/>
    <w:rsid w:val="0045475E"/>
    <w:rsid w:val="004569F9"/>
    <w:rsid w:val="004614EB"/>
    <w:rsid w:val="00466B54"/>
    <w:rsid w:val="00466EDA"/>
    <w:rsid w:val="00474592"/>
    <w:rsid w:val="004810EE"/>
    <w:rsid w:val="004A13F7"/>
    <w:rsid w:val="004C782F"/>
    <w:rsid w:val="004F451C"/>
    <w:rsid w:val="004F71BB"/>
    <w:rsid w:val="00524DEE"/>
    <w:rsid w:val="00525607"/>
    <w:rsid w:val="00533416"/>
    <w:rsid w:val="0054480E"/>
    <w:rsid w:val="00544FCF"/>
    <w:rsid w:val="005513E6"/>
    <w:rsid w:val="00555CF2"/>
    <w:rsid w:val="005818F0"/>
    <w:rsid w:val="00592EE4"/>
    <w:rsid w:val="005A14B6"/>
    <w:rsid w:val="005A741D"/>
    <w:rsid w:val="005B0D16"/>
    <w:rsid w:val="005B6E0A"/>
    <w:rsid w:val="005C5DD2"/>
    <w:rsid w:val="005E270C"/>
    <w:rsid w:val="005E76FE"/>
    <w:rsid w:val="005F7F08"/>
    <w:rsid w:val="00617E97"/>
    <w:rsid w:val="00685B00"/>
    <w:rsid w:val="006A0B39"/>
    <w:rsid w:val="006A2898"/>
    <w:rsid w:val="006B2F11"/>
    <w:rsid w:val="006D7C91"/>
    <w:rsid w:val="006F1267"/>
    <w:rsid w:val="00721ABE"/>
    <w:rsid w:val="007402D1"/>
    <w:rsid w:val="00746886"/>
    <w:rsid w:val="00747173"/>
    <w:rsid w:val="007603DB"/>
    <w:rsid w:val="00765EDA"/>
    <w:rsid w:val="007735FC"/>
    <w:rsid w:val="00781532"/>
    <w:rsid w:val="007B2F7F"/>
    <w:rsid w:val="007B4DC3"/>
    <w:rsid w:val="007B52DD"/>
    <w:rsid w:val="007C59B8"/>
    <w:rsid w:val="007D1B93"/>
    <w:rsid w:val="007D3032"/>
    <w:rsid w:val="007D4E0A"/>
    <w:rsid w:val="007E2014"/>
    <w:rsid w:val="007E28FF"/>
    <w:rsid w:val="007E4D96"/>
    <w:rsid w:val="007F35DC"/>
    <w:rsid w:val="00842BB3"/>
    <w:rsid w:val="008617D5"/>
    <w:rsid w:val="008B13B0"/>
    <w:rsid w:val="008C213C"/>
    <w:rsid w:val="00932F84"/>
    <w:rsid w:val="009460D6"/>
    <w:rsid w:val="0095175A"/>
    <w:rsid w:val="00962175"/>
    <w:rsid w:val="00971230"/>
    <w:rsid w:val="009759BE"/>
    <w:rsid w:val="009B0EC0"/>
    <w:rsid w:val="009B483E"/>
    <w:rsid w:val="009C7675"/>
    <w:rsid w:val="009D71B6"/>
    <w:rsid w:val="009F187F"/>
    <w:rsid w:val="009F3B44"/>
    <w:rsid w:val="009F55E6"/>
    <w:rsid w:val="009F7CB7"/>
    <w:rsid w:val="00A11D29"/>
    <w:rsid w:val="00A644B7"/>
    <w:rsid w:val="00A66B57"/>
    <w:rsid w:val="00A92993"/>
    <w:rsid w:val="00A959D6"/>
    <w:rsid w:val="00AB12AF"/>
    <w:rsid w:val="00AD2182"/>
    <w:rsid w:val="00B03AB7"/>
    <w:rsid w:val="00B460C4"/>
    <w:rsid w:val="00B50D02"/>
    <w:rsid w:val="00B71613"/>
    <w:rsid w:val="00B86094"/>
    <w:rsid w:val="00BB3CFF"/>
    <w:rsid w:val="00BE330B"/>
    <w:rsid w:val="00BF06D0"/>
    <w:rsid w:val="00C07840"/>
    <w:rsid w:val="00C07B72"/>
    <w:rsid w:val="00C15BAD"/>
    <w:rsid w:val="00C35E2E"/>
    <w:rsid w:val="00C5285D"/>
    <w:rsid w:val="00C52D4C"/>
    <w:rsid w:val="00C65460"/>
    <w:rsid w:val="00C7294C"/>
    <w:rsid w:val="00C807CB"/>
    <w:rsid w:val="00CA27D1"/>
    <w:rsid w:val="00CA381A"/>
    <w:rsid w:val="00CC35D5"/>
    <w:rsid w:val="00CC5D32"/>
    <w:rsid w:val="00CD3488"/>
    <w:rsid w:val="00CD5227"/>
    <w:rsid w:val="00D05931"/>
    <w:rsid w:val="00D2136A"/>
    <w:rsid w:val="00D3752A"/>
    <w:rsid w:val="00D52F03"/>
    <w:rsid w:val="00D60BCD"/>
    <w:rsid w:val="00D66465"/>
    <w:rsid w:val="00D744A8"/>
    <w:rsid w:val="00D87AE2"/>
    <w:rsid w:val="00DD3682"/>
    <w:rsid w:val="00DE42B2"/>
    <w:rsid w:val="00E140A2"/>
    <w:rsid w:val="00E55204"/>
    <w:rsid w:val="00E67570"/>
    <w:rsid w:val="00E737A6"/>
    <w:rsid w:val="00EA3015"/>
    <w:rsid w:val="00EB2DCA"/>
    <w:rsid w:val="00EB3FA3"/>
    <w:rsid w:val="00EC06EB"/>
    <w:rsid w:val="00EF212F"/>
    <w:rsid w:val="00EF2652"/>
    <w:rsid w:val="00F0038C"/>
    <w:rsid w:val="00F1233F"/>
    <w:rsid w:val="00F138D3"/>
    <w:rsid w:val="00F205BF"/>
    <w:rsid w:val="00F25CCC"/>
    <w:rsid w:val="00F32362"/>
    <w:rsid w:val="00F460F3"/>
    <w:rsid w:val="00F91F63"/>
    <w:rsid w:val="00F93319"/>
    <w:rsid w:val="00FB1368"/>
    <w:rsid w:val="00FC2DC2"/>
    <w:rsid w:val="00FC39F8"/>
    <w:rsid w:val="00FD6BF7"/>
    <w:rsid w:val="00FE02F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FE36696A-147B-4D80-8AF7-80D701C4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"/>
    <w:qFormat/>
    <w:rsid w:val="00291D06"/>
    <w:pPr>
      <w:spacing w:after="200" w:line="288" w:lineRule="auto"/>
    </w:pPr>
    <w:rPr>
      <w:rFonts w:ascii="Verdana" w:hAnsi="Verdana"/>
      <w:szCs w:val="24"/>
      <w:lang w:eastAsia="en-US"/>
    </w:rPr>
  </w:style>
  <w:style w:type="paragraph" w:styleId="Ttulo2">
    <w:name w:val="heading 2"/>
    <w:basedOn w:val="Ttulo4"/>
    <w:next w:val="Normal"/>
    <w:link w:val="Ttulo2Car"/>
    <w:uiPriority w:val="9"/>
    <w:qFormat/>
    <w:rsid w:val="006F5F42"/>
    <w:pPr>
      <w:spacing w:before="2" w:after="2"/>
      <w:outlineLvl w:val="1"/>
    </w:pPr>
  </w:style>
  <w:style w:type="paragraph" w:styleId="Ttulo4">
    <w:name w:val="heading 4"/>
    <w:aliases w:val="UNNE Nota al pie"/>
    <w:next w:val="Ttulodendice"/>
    <w:link w:val="Ttulo4Car"/>
    <w:uiPriority w:val="9"/>
    <w:qFormat/>
    <w:rsid w:val="008C0430"/>
    <w:pPr>
      <w:spacing w:beforeLines="1" w:afterLines="1" w:line="180" w:lineRule="exact"/>
      <w:outlineLvl w:val="3"/>
    </w:pPr>
    <w:rPr>
      <w:rFonts w:ascii="Verdana" w:hAnsi="Verdana"/>
      <w:color w:val="595959"/>
      <w:sz w:val="1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07BD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6607BD"/>
  </w:style>
  <w:style w:type="paragraph" w:styleId="Piedepgina">
    <w:name w:val="footer"/>
    <w:basedOn w:val="Normal"/>
    <w:link w:val="PiedepginaCar"/>
    <w:uiPriority w:val="99"/>
    <w:unhideWhenUsed/>
    <w:rsid w:val="006607BD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7BD"/>
  </w:style>
  <w:style w:type="paragraph" w:customStyle="1" w:styleId="UNNEtitulo">
    <w:name w:val="UNNE titulo"/>
    <w:basedOn w:val="Normal"/>
    <w:autoRedefine/>
    <w:qFormat/>
    <w:rsid w:val="00617E97"/>
    <w:pPr>
      <w:spacing w:after="0" w:line="280" w:lineRule="exact"/>
      <w:ind w:left="992"/>
      <w:jc w:val="center"/>
    </w:pPr>
    <w:rPr>
      <w:rFonts w:ascii="Arial" w:hAnsi="Arial" w:cs="Arial"/>
      <w:b/>
      <w:sz w:val="24"/>
    </w:rPr>
  </w:style>
  <w:style w:type="paragraph" w:customStyle="1" w:styleId="UNNETexto">
    <w:name w:val="UNNE Texto"/>
    <w:basedOn w:val="Normal"/>
    <w:autoRedefine/>
    <w:qFormat/>
    <w:rsid w:val="001D75D6"/>
    <w:pPr>
      <w:spacing w:line="260" w:lineRule="exact"/>
      <w:ind w:left="992"/>
    </w:pPr>
    <w:rPr>
      <w:color w:val="595959"/>
      <w:sz w:val="18"/>
    </w:rPr>
  </w:style>
  <w:style w:type="character" w:customStyle="1" w:styleId="Ttulo4Car">
    <w:name w:val="Título 4 Car"/>
    <w:aliases w:val="UNNE Nota al pie Car"/>
    <w:link w:val="Ttulo4"/>
    <w:uiPriority w:val="9"/>
    <w:rsid w:val="008C0430"/>
    <w:rPr>
      <w:rFonts w:ascii="Verdana" w:hAnsi="Verdana"/>
      <w:color w:val="595959"/>
      <w:sz w:val="14"/>
      <w:lang w:val="es-ES_tradnl" w:eastAsia="es-ES_tradnl" w:bidi="ar-SA"/>
    </w:rPr>
  </w:style>
  <w:style w:type="paragraph" w:styleId="NormalWeb">
    <w:name w:val="Normal (Web)"/>
    <w:basedOn w:val="Normal"/>
    <w:uiPriority w:val="99"/>
    <w:rsid w:val="00BD642A"/>
    <w:pPr>
      <w:spacing w:beforeLines="1" w:afterLines="1" w:line="240" w:lineRule="auto"/>
    </w:pPr>
    <w:rPr>
      <w:rFonts w:ascii="Times" w:hAnsi="Times"/>
      <w:szCs w:val="20"/>
      <w:lang w:eastAsia="es-ES_tradnl"/>
    </w:rPr>
  </w:style>
  <w:style w:type="character" w:customStyle="1" w:styleId="Ttulo2Car">
    <w:name w:val="Título 2 Car"/>
    <w:link w:val="Ttulo2"/>
    <w:uiPriority w:val="9"/>
    <w:rsid w:val="006F5F42"/>
    <w:rPr>
      <w:rFonts w:ascii="Verdana" w:hAnsi="Verdana"/>
      <w:color w:val="595959"/>
      <w:sz w:val="14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E10645"/>
    <w:pPr>
      <w:ind w:left="200" w:hanging="20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10645"/>
    <w:rPr>
      <w:rFonts w:ascii="Calibri" w:eastAsia="Times New Roman" w:hAnsi="Calibri"/>
      <w:b/>
      <w:bCs/>
    </w:rPr>
  </w:style>
  <w:style w:type="table" w:styleId="Tablaconcuadrcula">
    <w:name w:val="Table Grid"/>
    <w:basedOn w:val="Tablanormal"/>
    <w:uiPriority w:val="59"/>
    <w:rsid w:val="000D3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07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7840"/>
    <w:rPr>
      <w:rFonts w:ascii="Tahoma" w:hAnsi="Tahoma" w:cs="Tahoma"/>
      <w:sz w:val="16"/>
      <w:szCs w:val="16"/>
      <w:lang w:val="es-ES_tradnl" w:eastAsia="en-US"/>
    </w:rPr>
  </w:style>
  <w:style w:type="character" w:styleId="Hipervnculo">
    <w:name w:val="Hyperlink"/>
    <w:basedOn w:val="Fuentedeprrafopredeter"/>
    <w:uiPriority w:val="99"/>
    <w:unhideWhenUsed/>
    <w:rsid w:val="00FB1368"/>
    <w:rPr>
      <w:color w:val="0000FF" w:themeColor="hyperlink"/>
      <w:u w:val="single"/>
    </w:rPr>
  </w:style>
  <w:style w:type="paragraph" w:styleId="Prrafodelista">
    <w:name w:val="List Paragraph"/>
    <w:basedOn w:val="Normal"/>
    <w:uiPriority w:val="72"/>
    <w:qFormat/>
    <w:rsid w:val="007B5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Martinez\Configuraci&#243;n%20local\Archivos%20temporales%20de%20Internet\Content.Outlook\HAM17ITR\UNNE_HojaMembretada_Corporativ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8CAF1FD087C34F84AE470E8E626B6F" ma:contentTypeVersion="0" ma:contentTypeDescription="Crear nuevo documento." ma:contentTypeScope="" ma:versionID="7ea327dd3a5f3995ee6535da1380ffe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776F6-B3F1-42B2-85AD-D62DB5AD7B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014869-BA23-4048-A5C9-D95840D8B4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304395-4F0E-45B8-A5FE-E25F7E6E3A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05C71F-4523-4370-BF63-A558796D9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UNNE_HojaMembretada_Corporativo.dot</Template>
  <TotalTime>131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Chomnalez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corpame</dc:creator>
  <cp:lastModifiedBy>Administrador</cp:lastModifiedBy>
  <cp:revision>4</cp:revision>
  <cp:lastPrinted>2018-03-16T15:56:00Z</cp:lastPrinted>
  <dcterms:created xsi:type="dcterms:W3CDTF">2018-03-16T16:07:00Z</dcterms:created>
  <dcterms:modified xsi:type="dcterms:W3CDTF">2019-06-19T15:49:00Z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0x0101009A8CAF1FD087C34F84AE470E8E626B6F</vt:lpwstr>
  </property>
</Properties>
</file>